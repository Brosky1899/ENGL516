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5628" w14:textId="77777777" w:rsidR="00C067C5" w:rsidRPr="00843164" w:rsidRDefault="00411DA4" w:rsidP="0039590E">
      <w:pPr>
        <w:pStyle w:val="Title"/>
        <w:spacing w:line="240" w:lineRule="auto"/>
        <w:jc w:val="center"/>
      </w:pPr>
      <w:r>
        <w:t>Alex Breault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1299B986" w14:textId="77777777" w:rsidTr="00843164">
        <w:trPr>
          <w:tblHeader/>
        </w:trPr>
        <w:tc>
          <w:tcPr>
            <w:tcW w:w="5000" w:type="pct"/>
          </w:tcPr>
          <w:p w14:paraId="08FF0AAF" w14:textId="77777777" w:rsidR="00260D3F" w:rsidRDefault="00411DA4" w:rsidP="00300A8F">
            <w:pPr>
              <w:pStyle w:val="ContactInfo"/>
              <w:tabs>
                <w:tab w:val="left" w:pos="6804"/>
              </w:tabs>
              <w:spacing w:after="120"/>
              <w:ind w:hanging="1296"/>
            </w:pPr>
            <w:r w:rsidRPr="004B5AA9">
              <w:t>9472 E Cross Creek Ct, Wichita, Kansas 67206</w:t>
            </w:r>
            <w:r w:rsidR="00260D3F" w:rsidRPr="00843164">
              <w:t> | </w:t>
            </w:r>
            <w:r>
              <w:t>(316) 641-7509</w:t>
            </w:r>
            <w:r w:rsidR="00260D3F" w:rsidRPr="00843164">
              <w:t> | </w:t>
            </w:r>
            <w:hyperlink r:id="rId10" w:history="1">
              <w:r w:rsidR="0039590E" w:rsidRPr="00910D3B">
                <w:rPr>
                  <w:rStyle w:val="Hyperlink"/>
                </w:rPr>
                <w:t>bigalbreault@icloud.com</w:t>
              </w:r>
            </w:hyperlink>
          </w:p>
          <w:p w14:paraId="3B49A05C" w14:textId="77777777" w:rsidR="0039590E" w:rsidRPr="00843164" w:rsidRDefault="0039590E" w:rsidP="0039590E">
            <w:pPr>
              <w:pStyle w:val="ContactInfo"/>
              <w:tabs>
                <w:tab w:val="left" w:pos="6804"/>
              </w:tabs>
              <w:spacing w:after="120"/>
              <w:ind w:hanging="1296"/>
              <w:jc w:val="center"/>
            </w:pPr>
            <w:r w:rsidRPr="0039590E">
              <w:t>www.linkedin.com/in/breaultalex/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353ADB7681D7447DA038BBC89C69C359"/>
        </w:placeholder>
        <w:temporary/>
        <w:showingPlcHdr/>
        <w15:appearance w15:val="hidden"/>
      </w:sdtPr>
      <w:sdtEndPr/>
      <w:sdtContent>
        <w:p w14:paraId="2E6F03D3" w14:textId="77777777" w:rsidR="00C067C5" w:rsidRPr="00843164" w:rsidRDefault="00126049" w:rsidP="00B643D6">
          <w:pPr>
            <w:pStyle w:val="Heading1"/>
            <w:spacing w:before="360" w:line="240" w:lineRule="auto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B32A98D" w14:textId="77777777" w:rsidTr="00843164">
        <w:trPr>
          <w:tblHeader/>
        </w:trPr>
        <w:tc>
          <w:tcPr>
            <w:tcW w:w="5000" w:type="pct"/>
          </w:tcPr>
          <w:p w14:paraId="73F28DB1" w14:textId="77777777" w:rsidR="00260D3F" w:rsidRPr="00843164" w:rsidRDefault="00411DA4" w:rsidP="00300A8F">
            <w:r w:rsidRPr="004B5AA9">
              <w:t>To fully utilize my knowledge, skills and contribute to the overall growth of the organization.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47C7E88D5734CA2B3116D282B7B6D4D"/>
        </w:placeholder>
        <w:temporary/>
        <w:showingPlcHdr/>
        <w15:appearance w15:val="hidden"/>
      </w:sdtPr>
      <w:sdtEndPr/>
      <w:sdtContent>
        <w:p w14:paraId="219F4F94" w14:textId="77777777"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0AE1F675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7BCB3EF" w14:textId="10F3DC94" w:rsidR="00260D3F" w:rsidRDefault="00411DA4" w:rsidP="00300A8F">
            <w:pPr>
              <w:spacing w:line="240" w:lineRule="auto"/>
            </w:pPr>
            <w:r>
              <w:t xml:space="preserve">Experienced in Java, </w:t>
            </w:r>
            <w:proofErr w:type="spellStart"/>
            <w:r>
              <w:t>Javascript</w:t>
            </w:r>
            <w:proofErr w:type="spellEnd"/>
            <w:r>
              <w:t>, C#, C, C++, SQL</w:t>
            </w:r>
            <w:r w:rsidR="00E046F4">
              <w:t>, MEL, HTML5</w:t>
            </w:r>
            <w:bookmarkStart w:id="0" w:name="_GoBack"/>
            <w:bookmarkEnd w:id="0"/>
          </w:p>
          <w:p w14:paraId="1D4FC97E" w14:textId="66C14AEB" w:rsidR="00411DA4" w:rsidRDefault="00300A8F" w:rsidP="00300A8F">
            <w:pPr>
              <w:spacing w:line="240" w:lineRule="auto"/>
            </w:pPr>
            <w:r>
              <w:t xml:space="preserve">Skilled with </w:t>
            </w:r>
            <w:proofErr w:type="spellStart"/>
            <w:r>
              <w:t>Mulesoft’s</w:t>
            </w:r>
            <w:proofErr w:type="spellEnd"/>
            <w:r>
              <w:t xml:space="preserve"> </w:t>
            </w:r>
            <w:proofErr w:type="spellStart"/>
            <w:r>
              <w:t>Anypoint</w:t>
            </w:r>
            <w:proofErr w:type="spellEnd"/>
            <w:r>
              <w:t xml:space="preserve"> Platform </w:t>
            </w:r>
            <w:r w:rsidR="00411DA4">
              <w:t>and Amazon Web Services</w:t>
            </w:r>
            <w:r>
              <w:t xml:space="preserve"> Lambda</w:t>
            </w:r>
            <w:r w:rsidR="00C514F3">
              <w:t xml:space="preserve">, </w:t>
            </w:r>
            <w:proofErr w:type="spellStart"/>
            <w:r w:rsidR="00C514F3">
              <w:t>Cloudwatch</w:t>
            </w:r>
            <w:proofErr w:type="spellEnd"/>
            <w:r w:rsidR="00C514F3">
              <w:t>, and Simple Notification Service</w:t>
            </w:r>
          </w:p>
          <w:p w14:paraId="18F1AF62" w14:textId="77777777" w:rsidR="00411DA4" w:rsidRPr="00843164" w:rsidRDefault="00411DA4" w:rsidP="00300A8F">
            <w:pPr>
              <w:spacing w:line="240" w:lineRule="auto"/>
            </w:pPr>
            <w:r w:rsidRPr="004B5AA9">
              <w:t>Self-motivated,</w:t>
            </w:r>
            <w:r>
              <w:t xml:space="preserve"> quick thinker, and team oriented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EA22D47E7021434096871AC33D5D763C"/>
        </w:placeholder>
        <w:temporary/>
        <w:showingPlcHdr/>
        <w15:appearance w15:val="hidden"/>
      </w:sdtPr>
      <w:sdtEndPr/>
      <w:sdtContent>
        <w:p w14:paraId="19B88E4B" w14:textId="77777777" w:rsidR="00843164" w:rsidRPr="00843164" w:rsidRDefault="00843164" w:rsidP="00B643D6">
          <w:pPr>
            <w:pStyle w:val="Heading1"/>
            <w:spacing w:before="360" w:line="240" w:lineRule="auto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03A010FA" w14:textId="77777777" w:rsidTr="00843164">
        <w:trPr>
          <w:tblHeader/>
        </w:trPr>
        <w:tc>
          <w:tcPr>
            <w:tcW w:w="913" w:type="pct"/>
          </w:tcPr>
          <w:p w14:paraId="58379807" w14:textId="77777777" w:rsidR="00843164" w:rsidRPr="00843164" w:rsidRDefault="00411DA4" w:rsidP="00300A8F">
            <w:pPr>
              <w:pStyle w:val="Date"/>
            </w:pPr>
            <w:r>
              <w:t>May 2018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14:paraId="67D03B01" w14:textId="52A88F6A" w:rsidR="00843164" w:rsidRPr="00843164" w:rsidRDefault="00411DA4" w:rsidP="00300A8F">
            <w:r>
              <w:t xml:space="preserve">Software </w:t>
            </w:r>
            <w:r w:rsidR="00C514F3">
              <w:t>Developer</w:t>
            </w:r>
            <w:r w:rsidR="00C37FB0">
              <w:t>, </w:t>
            </w:r>
            <w:r>
              <w:rPr>
                <w:rStyle w:val="Emphasis"/>
              </w:rPr>
              <w:t>Koch Business Solutions</w:t>
            </w:r>
          </w:p>
          <w:p w14:paraId="3A7475DF" w14:textId="77777777" w:rsidR="00843164" w:rsidRDefault="00411DA4" w:rsidP="00300A8F">
            <w:pPr>
              <w:pStyle w:val="ListBullet"/>
            </w:pPr>
            <w:r>
              <w:t>Integrations team for Enterprise Application Services</w:t>
            </w:r>
          </w:p>
          <w:p w14:paraId="20DAC40E" w14:textId="77777777" w:rsidR="00411DA4" w:rsidRPr="00843164" w:rsidRDefault="00930469" w:rsidP="00300A8F">
            <w:pPr>
              <w:pStyle w:val="ListBullet"/>
            </w:pPr>
            <w:r>
              <w:t>Respo</w:t>
            </w:r>
            <w:r w:rsidR="00C37FB0">
              <w:t xml:space="preserve">nsible for creating API’s and Lambdas </w:t>
            </w:r>
            <w:r w:rsidR="004972FA">
              <w:t xml:space="preserve">to ensure health of other applications </w:t>
            </w:r>
          </w:p>
        </w:tc>
      </w:tr>
      <w:tr w:rsidR="00843164" w:rsidRPr="00843164" w14:paraId="248C3F02" w14:textId="77777777" w:rsidTr="00843164">
        <w:tc>
          <w:tcPr>
            <w:tcW w:w="913" w:type="pct"/>
          </w:tcPr>
          <w:p w14:paraId="2EB7E9AA" w14:textId="77777777" w:rsidR="00843164" w:rsidRPr="00041C8E" w:rsidRDefault="00411DA4" w:rsidP="00300A8F">
            <w:pPr>
              <w:pStyle w:val="Date"/>
            </w:pPr>
            <w:r w:rsidRPr="00041C8E">
              <w:t>August 2017</w:t>
            </w:r>
            <w:r w:rsidR="00843164" w:rsidRPr="00041C8E">
              <w:t>-</w:t>
            </w:r>
            <w:r w:rsidRPr="00041C8E">
              <w:t>May 2018</w:t>
            </w:r>
          </w:p>
          <w:p w14:paraId="608BE3FD" w14:textId="77777777" w:rsidR="00041C8E" w:rsidRPr="00041C8E" w:rsidRDefault="00041C8E" w:rsidP="00300A8F">
            <w:pPr>
              <w:rPr>
                <w:color w:val="auto"/>
              </w:rPr>
            </w:pPr>
          </w:p>
          <w:p w14:paraId="71B65AD1" w14:textId="77777777" w:rsidR="00041C8E" w:rsidRPr="00041C8E" w:rsidRDefault="00041C8E" w:rsidP="00300A8F">
            <w:r w:rsidRPr="00041C8E">
              <w:rPr>
                <w:color w:val="auto"/>
              </w:rPr>
              <w:t>May 2012- August 2018</w:t>
            </w:r>
          </w:p>
        </w:tc>
        <w:tc>
          <w:tcPr>
            <w:tcW w:w="4087" w:type="pct"/>
          </w:tcPr>
          <w:p w14:paraId="7BC6F211" w14:textId="77777777" w:rsidR="00843164" w:rsidRPr="00843164" w:rsidRDefault="00411DA4" w:rsidP="00300A8F">
            <w:r>
              <w:t>Student IT Consultant</w:t>
            </w:r>
            <w:r w:rsidR="004B06CE">
              <w:t>, </w:t>
            </w:r>
            <w:r w:rsidR="004B06CE">
              <w:rPr>
                <w:i/>
              </w:rPr>
              <w:t>K</w:t>
            </w:r>
            <w:r w:rsidRPr="00411DA4">
              <w:rPr>
                <w:rStyle w:val="Emphasis"/>
              </w:rPr>
              <w:t>ansas State University College of Engineering Computing Services</w:t>
            </w:r>
          </w:p>
          <w:p w14:paraId="1A4176FB" w14:textId="77777777" w:rsidR="00843164" w:rsidRDefault="009A4FD7" w:rsidP="00300A8F">
            <w:pPr>
              <w:pStyle w:val="ListBullet"/>
            </w:pPr>
            <w:r>
              <w:t>Personal computer consultant and computer repair</w:t>
            </w:r>
          </w:p>
          <w:p w14:paraId="5C7E37F3" w14:textId="77777777" w:rsidR="00300A8F" w:rsidRPr="00843164" w:rsidRDefault="00041C8E" w:rsidP="00300A8F">
            <w:r>
              <w:t xml:space="preserve">Air Capitol League Umpire, </w:t>
            </w:r>
            <w:r>
              <w:rPr>
                <w:i/>
              </w:rPr>
              <w:t>Cessna Airfield</w:t>
            </w:r>
            <w:r w:rsidR="00300A8F" w:rsidRPr="00843164">
              <w:t xml:space="preserve"> </w:t>
            </w:r>
          </w:p>
          <w:p w14:paraId="71354B07" w14:textId="77777777" w:rsidR="00041C8E" w:rsidRPr="00041C8E" w:rsidRDefault="00300A8F" w:rsidP="00300A8F">
            <w:pPr>
              <w:pStyle w:val="ListBullet"/>
            </w:pPr>
            <w:r>
              <w:t>Head umpire for five years and managed multiple fields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243E2ADEFE3048FA9E8095C92B9230B0"/>
        </w:placeholder>
        <w:temporary/>
        <w:showingPlcHdr/>
        <w15:appearance w15:val="hidden"/>
      </w:sdtPr>
      <w:sdtEndPr/>
      <w:sdtContent>
        <w:p w14:paraId="335A061F" w14:textId="77777777" w:rsidR="002A1E99" w:rsidRPr="00843164" w:rsidRDefault="002A1E99" w:rsidP="00B643D6">
          <w:pPr>
            <w:pStyle w:val="Heading1"/>
            <w:spacing w:before="360" w:line="240" w:lineRule="auto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2A1E99" w:rsidRPr="00843164" w14:paraId="2868C21B" w14:textId="77777777" w:rsidTr="00730844">
        <w:trPr>
          <w:tblHeader/>
        </w:trPr>
        <w:tc>
          <w:tcPr>
            <w:tcW w:w="913" w:type="pct"/>
          </w:tcPr>
          <w:p w14:paraId="1FA9974D" w14:textId="77777777" w:rsidR="002A1E99" w:rsidRPr="00843164" w:rsidRDefault="002A1E99" w:rsidP="00300A8F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14:paraId="481E15C0" w14:textId="77777777" w:rsidR="002A1E99" w:rsidRPr="00843164" w:rsidRDefault="002A1E99" w:rsidP="00300A8F">
            <w:r>
              <w:t>Computer Science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14:paraId="45354A1B" w14:textId="77777777" w:rsidR="002A1E99" w:rsidRPr="00843164" w:rsidRDefault="002A1E99" w:rsidP="00300A8F">
            <w:pPr>
              <w:pStyle w:val="ListBullet"/>
            </w:pPr>
            <w:r>
              <w:t>Cumulative GPA: 3.485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FD652D054D654E4E9E6480EEBE69799C"/>
        </w:placeholder>
        <w:temporary/>
        <w:showingPlcHdr/>
        <w15:appearance w15:val="hidden"/>
      </w:sdtPr>
      <w:sdtEndPr/>
      <w:sdtContent>
        <w:p w14:paraId="55EB468C" w14:textId="77777777"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30469" w:rsidRPr="00843164" w14:paraId="243F5A9C" w14:textId="77777777" w:rsidTr="00F97185">
        <w:trPr>
          <w:tblHeader/>
        </w:trPr>
        <w:tc>
          <w:tcPr>
            <w:tcW w:w="913" w:type="pct"/>
          </w:tcPr>
          <w:p w14:paraId="3DFE404D" w14:textId="77777777" w:rsidR="00930469" w:rsidRPr="00843164" w:rsidRDefault="00930469" w:rsidP="00F97185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14:paraId="5DF5A2D6" w14:textId="77777777" w:rsidR="00930469" w:rsidRPr="00843164" w:rsidRDefault="00930469" w:rsidP="00F97185">
            <w:r>
              <w:t>Delta Sigma Phi Initiate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14:paraId="3374D5EB" w14:textId="6F70F2B4" w:rsidR="00930469" w:rsidRPr="00843164" w:rsidRDefault="00930469" w:rsidP="00F97185">
            <w:pPr>
              <w:pStyle w:val="ListBullet"/>
            </w:pPr>
            <w:r>
              <w:t xml:space="preserve">Technology Chairman responsible for all in house networking and </w:t>
            </w:r>
            <w:r w:rsidR="00430DEB">
              <w:t>hardware</w:t>
            </w:r>
          </w:p>
        </w:tc>
      </w:tr>
    </w:tbl>
    <w:p w14:paraId="2D83DC07" w14:textId="77777777" w:rsidR="00260D3F" w:rsidRPr="00843164" w:rsidRDefault="00260D3F" w:rsidP="00300A8F"/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25EE" w14:textId="77777777" w:rsidR="003E75FC" w:rsidRDefault="003E75FC">
      <w:pPr>
        <w:spacing w:after="0"/>
      </w:pPr>
      <w:r>
        <w:separator/>
      </w:r>
    </w:p>
    <w:p w14:paraId="073FD6BC" w14:textId="77777777" w:rsidR="003E75FC" w:rsidRDefault="003E75FC"/>
  </w:endnote>
  <w:endnote w:type="continuationSeparator" w:id="0">
    <w:p w14:paraId="04603BF2" w14:textId="77777777" w:rsidR="003E75FC" w:rsidRDefault="003E75FC">
      <w:pPr>
        <w:spacing w:after="0"/>
      </w:pPr>
      <w:r>
        <w:continuationSeparator/>
      </w:r>
    </w:p>
    <w:p w14:paraId="7AE85B5F" w14:textId="77777777" w:rsidR="003E75FC" w:rsidRDefault="003E7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76EBA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C6C6" w14:textId="77777777" w:rsidR="003E75FC" w:rsidRDefault="003E75FC">
      <w:pPr>
        <w:spacing w:after="0"/>
      </w:pPr>
      <w:r>
        <w:separator/>
      </w:r>
    </w:p>
    <w:p w14:paraId="3BC56C20" w14:textId="77777777" w:rsidR="003E75FC" w:rsidRDefault="003E75FC"/>
  </w:footnote>
  <w:footnote w:type="continuationSeparator" w:id="0">
    <w:p w14:paraId="5341B2B3" w14:textId="77777777" w:rsidR="003E75FC" w:rsidRDefault="003E75FC">
      <w:pPr>
        <w:spacing w:after="0"/>
      </w:pPr>
      <w:r>
        <w:continuationSeparator/>
      </w:r>
    </w:p>
    <w:p w14:paraId="1A7171C5" w14:textId="77777777" w:rsidR="003E75FC" w:rsidRDefault="003E75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A1F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D52354"/>
    <w:multiLevelType w:val="hybridMultilevel"/>
    <w:tmpl w:val="320AFEF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D2FBC"/>
    <w:multiLevelType w:val="hybridMultilevel"/>
    <w:tmpl w:val="D540A1C0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0911"/>
    <w:multiLevelType w:val="hybridMultilevel"/>
    <w:tmpl w:val="DF92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5469"/>
    <w:multiLevelType w:val="hybridMultilevel"/>
    <w:tmpl w:val="F570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18B1"/>
    <w:multiLevelType w:val="hybridMultilevel"/>
    <w:tmpl w:val="FE4A0D3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4"/>
    <w:rsid w:val="00041C8E"/>
    <w:rsid w:val="000C0CA7"/>
    <w:rsid w:val="000F2762"/>
    <w:rsid w:val="00126049"/>
    <w:rsid w:val="0014523F"/>
    <w:rsid w:val="001C2BFA"/>
    <w:rsid w:val="00254924"/>
    <w:rsid w:val="002563E8"/>
    <w:rsid w:val="00260D3F"/>
    <w:rsid w:val="002A1E99"/>
    <w:rsid w:val="00300A8F"/>
    <w:rsid w:val="0039590E"/>
    <w:rsid w:val="003E75FC"/>
    <w:rsid w:val="00411DA4"/>
    <w:rsid w:val="00430DEB"/>
    <w:rsid w:val="004827F9"/>
    <w:rsid w:val="004972FA"/>
    <w:rsid w:val="004B06CE"/>
    <w:rsid w:val="00650306"/>
    <w:rsid w:val="00693B17"/>
    <w:rsid w:val="00762CE4"/>
    <w:rsid w:val="00797C46"/>
    <w:rsid w:val="00830BEB"/>
    <w:rsid w:val="00843164"/>
    <w:rsid w:val="00854E7D"/>
    <w:rsid w:val="008551F7"/>
    <w:rsid w:val="008B5DC0"/>
    <w:rsid w:val="008D71F3"/>
    <w:rsid w:val="00930469"/>
    <w:rsid w:val="00931654"/>
    <w:rsid w:val="009A4FD7"/>
    <w:rsid w:val="00A82DCC"/>
    <w:rsid w:val="00B643D6"/>
    <w:rsid w:val="00C02E26"/>
    <w:rsid w:val="00C067C5"/>
    <w:rsid w:val="00C37FB0"/>
    <w:rsid w:val="00C514F3"/>
    <w:rsid w:val="00CC05D9"/>
    <w:rsid w:val="00CD7582"/>
    <w:rsid w:val="00D0020C"/>
    <w:rsid w:val="00D06E8C"/>
    <w:rsid w:val="00D27005"/>
    <w:rsid w:val="00D65641"/>
    <w:rsid w:val="00D81F4E"/>
    <w:rsid w:val="00E046F4"/>
    <w:rsid w:val="00E76367"/>
    <w:rsid w:val="00F25533"/>
    <w:rsid w:val="00F6077F"/>
    <w:rsid w:val="00F63B5F"/>
    <w:rsid w:val="00F85554"/>
    <w:rsid w:val="00F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EF0B"/>
  <w15:chartTrackingRefBased/>
  <w15:docId w15:val="{EC558EFC-DB80-4965-924D-9AA0F67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469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95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bigalbreault@iclou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3ADB7681D7447DA038BBC89C69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FC8E-5D92-482A-970F-E7D2ECA5F2B4}"/>
      </w:docPartPr>
      <w:docPartBody>
        <w:p w:rsidR="00947715" w:rsidRDefault="005F2986">
          <w:pPr>
            <w:pStyle w:val="353ADB7681D7447DA038BBC89C69C359"/>
          </w:pPr>
          <w:r w:rsidRPr="00843164">
            <w:t>Objective</w:t>
          </w:r>
        </w:p>
      </w:docPartBody>
    </w:docPart>
    <w:docPart>
      <w:docPartPr>
        <w:name w:val="D47C7E88D5734CA2B3116D282B7B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E6F5-FB13-406D-9221-891748DABD34}"/>
      </w:docPartPr>
      <w:docPartBody>
        <w:p w:rsidR="00947715" w:rsidRDefault="005F2986">
          <w:pPr>
            <w:pStyle w:val="D47C7E88D5734CA2B3116D282B7B6D4D"/>
          </w:pPr>
          <w:r w:rsidRPr="00843164">
            <w:t>Skills &amp; Abilities</w:t>
          </w:r>
        </w:p>
      </w:docPartBody>
    </w:docPart>
    <w:docPart>
      <w:docPartPr>
        <w:name w:val="EA22D47E7021434096871AC33D5D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0206-7F3E-4B4C-A1CD-6E61C201A7E1}"/>
      </w:docPartPr>
      <w:docPartBody>
        <w:p w:rsidR="00947715" w:rsidRDefault="005F2986">
          <w:pPr>
            <w:pStyle w:val="EA22D47E7021434096871AC33D5D763C"/>
          </w:pPr>
          <w:r w:rsidRPr="00843164">
            <w:t>Experience</w:t>
          </w:r>
        </w:p>
      </w:docPartBody>
    </w:docPart>
    <w:docPart>
      <w:docPartPr>
        <w:name w:val="FD652D054D654E4E9E6480EEBE697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0CF1-7CBD-4529-A6C6-63861AE5F44B}"/>
      </w:docPartPr>
      <w:docPartBody>
        <w:p w:rsidR="00947715" w:rsidRDefault="005F2986">
          <w:pPr>
            <w:pStyle w:val="FD652D054D654E4E9E6480EEBE69799C"/>
          </w:pPr>
          <w:r w:rsidRPr="00843164">
            <w:t>Leadership</w:t>
          </w:r>
        </w:p>
      </w:docPartBody>
    </w:docPart>
    <w:docPart>
      <w:docPartPr>
        <w:name w:val="243E2ADEFE3048FA9E8095C92B92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AFAD7-4AB6-4228-99D1-4993265CCBD8}"/>
      </w:docPartPr>
      <w:docPartBody>
        <w:p w:rsidR="00947715" w:rsidRDefault="005C68A4" w:rsidP="005C68A4">
          <w:pPr>
            <w:pStyle w:val="243E2ADEFE3048FA9E8095C92B9230B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A4"/>
    <w:rsid w:val="00057011"/>
    <w:rsid w:val="00222697"/>
    <w:rsid w:val="005C68A4"/>
    <w:rsid w:val="005F2986"/>
    <w:rsid w:val="0061609E"/>
    <w:rsid w:val="00947715"/>
    <w:rsid w:val="00CA0DBC"/>
    <w:rsid w:val="00F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8184A88CE42A3AD66DC83B3B2912B">
    <w:name w:val="4818184A88CE42A3AD66DC83B3B2912B"/>
  </w:style>
  <w:style w:type="paragraph" w:customStyle="1" w:styleId="589BCE00DF6849CFA057D136832E0F49">
    <w:name w:val="589BCE00DF6849CFA057D136832E0F49"/>
  </w:style>
  <w:style w:type="paragraph" w:customStyle="1" w:styleId="6DC0409EC2C54721921E349637B3FB8D">
    <w:name w:val="6DC0409EC2C54721921E349637B3FB8D"/>
  </w:style>
  <w:style w:type="paragraph" w:customStyle="1" w:styleId="DC34DB1177B348D4B61C723A847B9ACF">
    <w:name w:val="DC34DB1177B348D4B61C723A847B9ACF"/>
  </w:style>
  <w:style w:type="paragraph" w:customStyle="1" w:styleId="353ADB7681D7447DA038BBC89C69C359">
    <w:name w:val="353ADB7681D7447DA038BBC89C69C359"/>
  </w:style>
  <w:style w:type="paragraph" w:customStyle="1" w:styleId="DF22AAEFBFAE435B9684F90E26BA86A5">
    <w:name w:val="DF22AAEFBFAE435B9684F90E26BA86A5"/>
  </w:style>
  <w:style w:type="paragraph" w:customStyle="1" w:styleId="D47C7E88D5734CA2B3116D282B7B6D4D">
    <w:name w:val="D47C7E88D5734CA2B3116D282B7B6D4D"/>
  </w:style>
  <w:style w:type="paragraph" w:customStyle="1" w:styleId="86DB484D73704FB0B807982181E14A40">
    <w:name w:val="86DB484D73704FB0B807982181E14A40"/>
  </w:style>
  <w:style w:type="paragraph" w:customStyle="1" w:styleId="EA22D47E7021434096871AC33D5D763C">
    <w:name w:val="EA22D47E7021434096871AC33D5D763C"/>
  </w:style>
  <w:style w:type="paragraph" w:customStyle="1" w:styleId="2631F306C1054E4BB6778F41C41BDC8B">
    <w:name w:val="2631F306C1054E4BB6778F41C41BDC8B"/>
  </w:style>
  <w:style w:type="paragraph" w:customStyle="1" w:styleId="84D77A0E0ED848DC93F3B1EEF6B8013A">
    <w:name w:val="84D77A0E0ED848DC93F3B1EEF6B8013A"/>
  </w:style>
  <w:style w:type="paragraph" w:customStyle="1" w:styleId="9430A04BDC0D4845B1AE8DFB09E5F7BA">
    <w:name w:val="9430A04BDC0D4845B1AE8DFB09E5F7B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741376B2AB64AD5B1CB61D0ED26A5F7">
    <w:name w:val="1741376B2AB64AD5B1CB61D0ED26A5F7"/>
  </w:style>
  <w:style w:type="paragraph" w:customStyle="1" w:styleId="CA4307E6326B485FBD333F5546600146">
    <w:name w:val="CA4307E6326B485FBD333F5546600146"/>
  </w:style>
  <w:style w:type="paragraph" w:customStyle="1" w:styleId="3FA611AC199E4150847699960E3377E7">
    <w:name w:val="3FA611AC199E4150847699960E3377E7"/>
  </w:style>
  <w:style w:type="paragraph" w:customStyle="1" w:styleId="85B2890C00E349A195E96BBD391A7CA3">
    <w:name w:val="85B2890C00E349A195E96BBD391A7CA3"/>
  </w:style>
  <w:style w:type="paragraph" w:customStyle="1" w:styleId="2654D31A589149E883B6FD2E6B8CD2AD">
    <w:name w:val="2654D31A589149E883B6FD2E6B8CD2AD"/>
  </w:style>
  <w:style w:type="paragraph" w:customStyle="1" w:styleId="4394E05D9639429487A29EA6221A9CAA">
    <w:name w:val="4394E05D9639429487A29EA6221A9CAA"/>
  </w:style>
  <w:style w:type="paragraph" w:customStyle="1" w:styleId="17AF909A598A478FB4D21618FCE076D3">
    <w:name w:val="17AF909A598A478FB4D21618FCE076D3"/>
  </w:style>
  <w:style w:type="paragraph" w:customStyle="1" w:styleId="9ECD5963A41F40E6846B637FC5834759">
    <w:name w:val="9ECD5963A41F40E6846B637FC5834759"/>
  </w:style>
  <w:style w:type="paragraph" w:customStyle="1" w:styleId="A1C2780B015A4AB9AAAA0E984FAC0377">
    <w:name w:val="A1C2780B015A4AB9AAAA0E984FAC0377"/>
  </w:style>
  <w:style w:type="paragraph" w:customStyle="1" w:styleId="9470C322D2DD4E77A7A931A3628F8527">
    <w:name w:val="9470C322D2DD4E77A7A931A3628F8527"/>
  </w:style>
  <w:style w:type="paragraph" w:customStyle="1" w:styleId="24369297ACB7408D905DEB307917721E">
    <w:name w:val="24369297ACB7408D905DEB307917721E"/>
  </w:style>
  <w:style w:type="paragraph" w:customStyle="1" w:styleId="E1467666870940459E5151A5D96E5CBC">
    <w:name w:val="E1467666870940459E5151A5D96E5CBC"/>
  </w:style>
  <w:style w:type="paragraph" w:customStyle="1" w:styleId="6574221DF0034F3C80D43DBAF487C294">
    <w:name w:val="6574221DF0034F3C80D43DBAF487C294"/>
  </w:style>
  <w:style w:type="paragraph" w:customStyle="1" w:styleId="8B3099B7DF73436CA638EABF80ED1614">
    <w:name w:val="8B3099B7DF73436CA638EABF80ED1614"/>
  </w:style>
  <w:style w:type="paragraph" w:customStyle="1" w:styleId="DA7913B214174E0AA2AF14932548384F">
    <w:name w:val="DA7913B214174E0AA2AF14932548384F"/>
  </w:style>
  <w:style w:type="paragraph" w:customStyle="1" w:styleId="FD652D054D654E4E9E6480EEBE69799C">
    <w:name w:val="FD652D054D654E4E9E6480EEBE69799C"/>
  </w:style>
  <w:style w:type="paragraph" w:customStyle="1" w:styleId="591CC60908EE4A4D9CEB92C4BF4981DE">
    <w:name w:val="591CC60908EE4A4D9CEB92C4BF4981DE"/>
  </w:style>
  <w:style w:type="paragraph" w:customStyle="1" w:styleId="243E2ADEFE3048FA9E8095C92B9230B0">
    <w:name w:val="243E2ADEFE3048FA9E8095C92B9230B0"/>
    <w:rsid w:val="005C6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Breault</dc:creator>
  <cp:lastModifiedBy>Alex Breault</cp:lastModifiedBy>
  <cp:revision>14</cp:revision>
  <dcterms:created xsi:type="dcterms:W3CDTF">2018-09-07T18:52:00Z</dcterms:created>
  <dcterms:modified xsi:type="dcterms:W3CDTF">2018-09-28T22:40:00Z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